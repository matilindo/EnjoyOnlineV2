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47B" w14:textId="7BA5FD94" w:rsidR="00AD77C6" w:rsidRDefault="00AD77C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1685"/>
        <w:gridCol w:w="1686"/>
        <w:gridCol w:w="1686"/>
        <w:gridCol w:w="1686"/>
        <w:gridCol w:w="1686"/>
      </w:tblGrid>
      <w:tr w:rsidR="00C01841" w:rsidRPr="00C01841" w14:paraId="68C6EF6D" w14:textId="77777777" w:rsidTr="00C01841">
        <w:tc>
          <w:tcPr>
            <w:tcW w:w="3370" w:type="dxa"/>
            <w:gridSpan w:val="2"/>
            <w:shd w:val="clear" w:color="auto" w:fill="auto"/>
          </w:tcPr>
          <w:p w14:paraId="2FAD3D7B" w14:textId="1D5A25DD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01841">
              <w:rPr>
                <w:rFonts w:ascii="Tahoma" w:hAnsi="Tahoma" w:cs="Tahoma"/>
                <w:b/>
                <w:bCs/>
              </w:rPr>
              <w:t>DEPARTAMENTO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7183FBA0" w14:textId="448622E6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01841">
              <w:rPr>
                <w:rFonts w:ascii="Tahoma" w:hAnsi="Tahoma" w:cs="Tahoma"/>
                <w:b/>
                <w:bCs/>
              </w:rPr>
              <w:t>FECHA</w:t>
            </w:r>
          </w:p>
        </w:tc>
        <w:tc>
          <w:tcPr>
            <w:tcW w:w="1686" w:type="dxa"/>
            <w:shd w:val="clear" w:color="auto" w:fill="auto"/>
          </w:tcPr>
          <w:p w14:paraId="6F592414" w14:textId="09AA4ADF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01841">
              <w:rPr>
                <w:rFonts w:ascii="Tahoma" w:hAnsi="Tahoma" w:cs="Tahoma"/>
                <w:b/>
                <w:bCs/>
              </w:rPr>
              <w:t>DÍA</w:t>
            </w:r>
          </w:p>
        </w:tc>
        <w:tc>
          <w:tcPr>
            <w:tcW w:w="1686" w:type="dxa"/>
            <w:shd w:val="clear" w:color="auto" w:fill="auto"/>
          </w:tcPr>
          <w:p w14:paraId="49CA1651" w14:textId="466EB514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01841">
              <w:rPr>
                <w:rFonts w:ascii="Tahoma" w:hAnsi="Tahoma" w:cs="Tahoma"/>
                <w:b/>
                <w:bCs/>
              </w:rPr>
              <w:t>SUCESO</w:t>
            </w:r>
          </w:p>
        </w:tc>
      </w:tr>
      <w:tr w:rsidR="00C01841" w:rsidRPr="00C01841" w14:paraId="3434282E" w14:textId="77777777" w:rsidTr="00C01841">
        <w:tc>
          <w:tcPr>
            <w:tcW w:w="3370" w:type="dxa"/>
            <w:gridSpan w:val="2"/>
            <w:vMerge w:val="restart"/>
            <w:shd w:val="clear" w:color="auto" w:fill="auto"/>
          </w:tcPr>
          <w:p w14:paraId="3016D087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72" w:type="dxa"/>
            <w:gridSpan w:val="2"/>
            <w:shd w:val="clear" w:color="auto" w:fill="auto"/>
          </w:tcPr>
          <w:p w14:paraId="764A9AB0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271D555D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2B609B57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0C200C23" w14:textId="77777777" w:rsidTr="00C01841">
        <w:tc>
          <w:tcPr>
            <w:tcW w:w="3370" w:type="dxa"/>
            <w:gridSpan w:val="2"/>
            <w:vMerge/>
            <w:shd w:val="clear" w:color="auto" w:fill="auto"/>
          </w:tcPr>
          <w:p w14:paraId="3DD7AE8A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164FC3E5" w14:textId="037C925E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TURNO</w:t>
            </w:r>
          </w:p>
        </w:tc>
        <w:tc>
          <w:tcPr>
            <w:tcW w:w="1686" w:type="dxa"/>
            <w:shd w:val="clear" w:color="auto" w:fill="auto"/>
          </w:tcPr>
          <w:p w14:paraId="0D1AE0EA" w14:textId="5B543935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HORA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56EE397B" w14:textId="13DE2A70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FECHA NOTIFICACIÓN</w:t>
            </w:r>
          </w:p>
        </w:tc>
      </w:tr>
      <w:tr w:rsidR="00C01841" w:rsidRPr="00C01841" w14:paraId="1DBFEB47" w14:textId="77777777" w:rsidTr="00C01841">
        <w:tc>
          <w:tcPr>
            <w:tcW w:w="3370" w:type="dxa"/>
            <w:gridSpan w:val="2"/>
            <w:vMerge/>
            <w:shd w:val="clear" w:color="auto" w:fill="auto"/>
          </w:tcPr>
          <w:p w14:paraId="3DBB31C4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5170F6C2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75B7400C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72" w:type="dxa"/>
            <w:gridSpan w:val="2"/>
            <w:shd w:val="clear" w:color="auto" w:fill="auto"/>
          </w:tcPr>
          <w:p w14:paraId="185C0887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9E1C3C" w:rsidRPr="00C01841" w14:paraId="4555ED04" w14:textId="77777777" w:rsidTr="00C01841">
        <w:tc>
          <w:tcPr>
            <w:tcW w:w="10114" w:type="dxa"/>
            <w:gridSpan w:val="6"/>
            <w:shd w:val="clear" w:color="auto" w:fill="auto"/>
          </w:tcPr>
          <w:p w14:paraId="0E67F606" w14:textId="2EF8CCE4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DATOS DEL ACCIDENTE</w:t>
            </w:r>
          </w:p>
        </w:tc>
      </w:tr>
      <w:tr w:rsidR="00C01841" w:rsidRPr="00C01841" w14:paraId="2AB86B1C" w14:textId="77777777" w:rsidTr="00C01841">
        <w:tc>
          <w:tcPr>
            <w:tcW w:w="3370" w:type="dxa"/>
            <w:gridSpan w:val="2"/>
            <w:shd w:val="clear" w:color="auto" w:fill="auto"/>
          </w:tcPr>
          <w:p w14:paraId="21744B4F" w14:textId="1985F9B4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NOMBRE DEL LESIONADO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2DF0A075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03487ED3" w14:textId="1BC95FD1" w:rsidR="009E1C3C" w:rsidRPr="00C01841" w:rsidRDefault="009E1C3C" w:rsidP="009E1C3C">
            <w:pPr>
              <w:rPr>
                <w:rFonts w:ascii="Tahoma" w:hAnsi="Tahoma" w:cs="Tahoma"/>
                <w:vertAlign w:val="superscript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0F3621B9" w14:textId="5BF8B970" w:rsidR="009E1C3C" w:rsidRPr="00C01841" w:rsidRDefault="009E1C3C" w:rsidP="009E1C3C">
            <w:pPr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EDAD</w:t>
            </w:r>
          </w:p>
        </w:tc>
      </w:tr>
      <w:tr w:rsidR="00C01841" w:rsidRPr="00C01841" w14:paraId="5961B98C" w14:textId="77777777" w:rsidTr="00C01841">
        <w:tc>
          <w:tcPr>
            <w:tcW w:w="3370" w:type="dxa"/>
            <w:gridSpan w:val="2"/>
            <w:shd w:val="clear" w:color="auto" w:fill="auto"/>
          </w:tcPr>
          <w:p w14:paraId="35F3D933" w14:textId="1E4A19B8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CARGO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43E8B17B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50ED8CFB" w14:textId="74C74FE0" w:rsidR="009E1C3C" w:rsidRPr="00C01841" w:rsidRDefault="009E1C3C" w:rsidP="009E1C3C">
            <w:pPr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ANTIGÜEDAD</w:t>
            </w:r>
          </w:p>
        </w:tc>
        <w:tc>
          <w:tcPr>
            <w:tcW w:w="1686" w:type="dxa"/>
            <w:shd w:val="clear" w:color="auto" w:fill="auto"/>
          </w:tcPr>
          <w:p w14:paraId="44465618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9E1C3C" w:rsidRPr="00C01841" w14:paraId="251A5C35" w14:textId="77777777" w:rsidTr="00C01841">
        <w:tc>
          <w:tcPr>
            <w:tcW w:w="3370" w:type="dxa"/>
            <w:gridSpan w:val="2"/>
            <w:shd w:val="clear" w:color="auto" w:fill="auto"/>
          </w:tcPr>
          <w:p w14:paraId="417A271C" w14:textId="45B13351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TAREA QUE REALIZABA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26C05686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72" w:type="dxa"/>
            <w:gridSpan w:val="2"/>
            <w:shd w:val="clear" w:color="auto" w:fill="auto"/>
          </w:tcPr>
          <w:p w14:paraId="6F5182F8" w14:textId="5CBA4AF3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ABANDÓNO PUESTO?</w:t>
            </w:r>
          </w:p>
        </w:tc>
      </w:tr>
      <w:tr w:rsidR="00C01841" w:rsidRPr="00C01841" w14:paraId="5827464A" w14:textId="77777777" w:rsidTr="00C01841">
        <w:tc>
          <w:tcPr>
            <w:tcW w:w="3370" w:type="dxa"/>
            <w:gridSpan w:val="2"/>
            <w:shd w:val="clear" w:color="auto" w:fill="auto"/>
          </w:tcPr>
          <w:p w14:paraId="7DE30E7E" w14:textId="29E2B4D1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SITIO DE OCURRENCIA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1B3F09C7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5C66D748" w14:textId="3A1E8874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SI</w:t>
            </w:r>
          </w:p>
        </w:tc>
        <w:tc>
          <w:tcPr>
            <w:tcW w:w="1686" w:type="dxa"/>
            <w:shd w:val="clear" w:color="auto" w:fill="auto"/>
          </w:tcPr>
          <w:p w14:paraId="705DC3A3" w14:textId="165C255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</w:t>
            </w:r>
          </w:p>
        </w:tc>
      </w:tr>
      <w:tr w:rsidR="009E1C3C" w:rsidRPr="00C01841" w14:paraId="5F221B17" w14:textId="77777777" w:rsidTr="00C01841">
        <w:tc>
          <w:tcPr>
            <w:tcW w:w="3370" w:type="dxa"/>
            <w:gridSpan w:val="2"/>
            <w:shd w:val="clear" w:color="auto" w:fill="auto"/>
          </w:tcPr>
          <w:p w14:paraId="71E19B26" w14:textId="68FE01AC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NATURALEZA DE LA LESIÓN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5584FF18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72" w:type="dxa"/>
            <w:gridSpan w:val="2"/>
            <w:shd w:val="clear" w:color="auto" w:fill="auto"/>
          </w:tcPr>
          <w:p w14:paraId="78BF54B8" w14:textId="4F4446C2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USABA EPP?</w:t>
            </w:r>
          </w:p>
        </w:tc>
      </w:tr>
      <w:tr w:rsidR="00C01841" w:rsidRPr="00C01841" w14:paraId="72AE77C3" w14:textId="77777777" w:rsidTr="00C01841">
        <w:tc>
          <w:tcPr>
            <w:tcW w:w="5056" w:type="dxa"/>
            <w:gridSpan w:val="3"/>
            <w:shd w:val="clear" w:color="auto" w:fill="auto"/>
          </w:tcPr>
          <w:p w14:paraId="031C63AE" w14:textId="5652AD6E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EQUIPO, SUSTANCIA, OBJETO CAUSANTE</w:t>
            </w:r>
          </w:p>
        </w:tc>
        <w:tc>
          <w:tcPr>
            <w:tcW w:w="1686" w:type="dxa"/>
            <w:shd w:val="clear" w:color="auto" w:fill="auto"/>
          </w:tcPr>
          <w:p w14:paraId="7328B19F" w14:textId="7777777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7B330F6E" w14:textId="3DEE761E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SI</w:t>
            </w:r>
          </w:p>
        </w:tc>
        <w:tc>
          <w:tcPr>
            <w:tcW w:w="1686" w:type="dxa"/>
            <w:shd w:val="clear" w:color="auto" w:fill="auto"/>
          </w:tcPr>
          <w:p w14:paraId="70E3EAAA" w14:textId="00364487" w:rsidR="009E1C3C" w:rsidRPr="00C01841" w:rsidRDefault="009E1C3C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</w:t>
            </w:r>
          </w:p>
        </w:tc>
      </w:tr>
      <w:tr w:rsidR="009E1C3C" w:rsidRPr="00C01841" w14:paraId="74FFDCDD" w14:textId="77777777" w:rsidTr="00C01841">
        <w:tc>
          <w:tcPr>
            <w:tcW w:w="10114" w:type="dxa"/>
            <w:gridSpan w:val="6"/>
            <w:shd w:val="clear" w:color="auto" w:fill="auto"/>
          </w:tcPr>
          <w:p w14:paraId="503AA605" w14:textId="4DCF73AB" w:rsidR="009E1C3C" w:rsidRPr="00C01841" w:rsidRDefault="009E1C3C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PERDIDA DE MATERIALES</w:t>
            </w:r>
          </w:p>
        </w:tc>
      </w:tr>
      <w:tr w:rsidR="00C01841" w:rsidRPr="00C01841" w14:paraId="0709B987" w14:textId="77777777" w:rsidTr="00C01841">
        <w:tc>
          <w:tcPr>
            <w:tcW w:w="1685" w:type="dxa"/>
            <w:shd w:val="clear" w:color="auto" w:fill="auto"/>
          </w:tcPr>
          <w:p w14:paraId="68729E41" w14:textId="5CBB968D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LUGAR</w:t>
            </w:r>
          </w:p>
        </w:tc>
        <w:tc>
          <w:tcPr>
            <w:tcW w:w="1685" w:type="dxa"/>
            <w:shd w:val="clear" w:color="auto" w:fill="auto"/>
          </w:tcPr>
          <w:p w14:paraId="102E22FF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55013C05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2B686C2D" w14:textId="4C0D4DCA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COSTO (USD)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181F6245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837889" w:rsidRPr="00C01841" w14:paraId="316E0CEB" w14:textId="77777777" w:rsidTr="00C01841">
        <w:tc>
          <w:tcPr>
            <w:tcW w:w="5056" w:type="dxa"/>
            <w:gridSpan w:val="3"/>
            <w:shd w:val="clear" w:color="auto" w:fill="auto"/>
          </w:tcPr>
          <w:p w14:paraId="69209F97" w14:textId="462BFD7B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CANTIDAD DE MATERIAL DAÑADO (m,l, kg)</w:t>
            </w:r>
          </w:p>
        </w:tc>
        <w:tc>
          <w:tcPr>
            <w:tcW w:w="5058" w:type="dxa"/>
            <w:gridSpan w:val="3"/>
            <w:shd w:val="clear" w:color="auto" w:fill="auto"/>
          </w:tcPr>
          <w:p w14:paraId="7AD751E7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524486D4" w14:textId="77777777" w:rsidTr="00C01841">
        <w:tc>
          <w:tcPr>
            <w:tcW w:w="3370" w:type="dxa"/>
            <w:gridSpan w:val="2"/>
            <w:shd w:val="clear" w:color="auto" w:fill="auto"/>
          </w:tcPr>
          <w:p w14:paraId="65CC7345" w14:textId="610D81B3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SUPERVISOR INMEDIATO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134281C1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79787432" w14:textId="68942A3E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1D0E8D04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837889" w:rsidRPr="00C01841" w14:paraId="0C850A56" w14:textId="77777777" w:rsidTr="00C01841">
        <w:tc>
          <w:tcPr>
            <w:tcW w:w="10114" w:type="dxa"/>
            <w:gridSpan w:val="6"/>
            <w:shd w:val="clear" w:color="auto" w:fill="auto"/>
          </w:tcPr>
          <w:p w14:paraId="1046F080" w14:textId="62A705F8" w:rsidR="00837889" w:rsidRPr="00C01841" w:rsidRDefault="00837889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DESCRIPCIÓN</w:t>
            </w:r>
          </w:p>
        </w:tc>
      </w:tr>
      <w:tr w:rsidR="00837889" w:rsidRPr="00C01841" w14:paraId="657C6A85" w14:textId="77777777" w:rsidTr="00C01841">
        <w:tc>
          <w:tcPr>
            <w:tcW w:w="10114" w:type="dxa"/>
            <w:gridSpan w:val="6"/>
            <w:shd w:val="clear" w:color="auto" w:fill="auto"/>
          </w:tcPr>
          <w:p w14:paraId="5D9E5D0C" w14:textId="6576F77C" w:rsidR="00837889" w:rsidRPr="00C01841" w:rsidRDefault="00837889" w:rsidP="00837889">
            <w:pPr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Describir claramente como sucedió el accidente (que, como, cuando, donde)</w:t>
            </w:r>
          </w:p>
          <w:p w14:paraId="6DC269E6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  <w:p w14:paraId="43927AC3" w14:textId="1F648155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3E17B5B9" w14:textId="77777777" w:rsidTr="00C01841">
        <w:tc>
          <w:tcPr>
            <w:tcW w:w="10114" w:type="dxa"/>
            <w:gridSpan w:val="6"/>
            <w:shd w:val="clear" w:color="auto" w:fill="auto"/>
          </w:tcPr>
          <w:p w14:paraId="1163D60F" w14:textId="58E978D0" w:rsidR="00837889" w:rsidRPr="00C01841" w:rsidRDefault="00837889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ANÁLISIS</w:t>
            </w:r>
          </w:p>
        </w:tc>
      </w:tr>
      <w:tr w:rsidR="00837889" w:rsidRPr="00C01841" w14:paraId="4E30F2CD" w14:textId="77777777" w:rsidTr="00C01841">
        <w:tc>
          <w:tcPr>
            <w:tcW w:w="10114" w:type="dxa"/>
            <w:gridSpan w:val="6"/>
            <w:shd w:val="clear" w:color="auto" w:fill="auto"/>
          </w:tcPr>
          <w:p w14:paraId="2EA33D7E" w14:textId="534ACFF3" w:rsidR="00837889" w:rsidRPr="00C01841" w:rsidRDefault="00837889" w:rsidP="00CD3053">
            <w:pPr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Que actos y condiciones condujeron al accidente</w:t>
            </w:r>
          </w:p>
          <w:p w14:paraId="477AE8F5" w14:textId="7818820E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  <w:p w14:paraId="5F4238B0" w14:textId="0A859D78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  <w:p w14:paraId="42F6BCCA" w14:textId="0EB57411" w:rsidR="00837889" w:rsidRPr="00C01841" w:rsidRDefault="00837889" w:rsidP="00837889">
            <w:pPr>
              <w:rPr>
                <w:rFonts w:ascii="Tahoma" w:hAnsi="Tahoma" w:cs="Tahoma"/>
              </w:rPr>
            </w:pPr>
          </w:p>
          <w:p w14:paraId="62326C1E" w14:textId="78932433" w:rsidR="00837889" w:rsidRPr="00C01841" w:rsidRDefault="00837889" w:rsidP="00837889">
            <w:pPr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Cuales son las razones básicas o fundamentales para la existencia de estos actos o condiciones</w:t>
            </w:r>
          </w:p>
          <w:p w14:paraId="5147E535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7D72AE5B" w14:textId="77777777" w:rsidTr="00C01841">
        <w:tc>
          <w:tcPr>
            <w:tcW w:w="10114" w:type="dxa"/>
            <w:gridSpan w:val="6"/>
            <w:shd w:val="clear" w:color="auto" w:fill="auto"/>
          </w:tcPr>
          <w:p w14:paraId="5FCAAD99" w14:textId="20D307D6" w:rsidR="00837889" w:rsidRPr="00C01841" w:rsidRDefault="00837889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EVALUACIÓN</w:t>
            </w:r>
          </w:p>
        </w:tc>
      </w:tr>
      <w:tr w:rsidR="00C01841" w:rsidRPr="00C01841" w14:paraId="6B029BE1" w14:textId="77777777" w:rsidTr="00C01841">
        <w:tc>
          <w:tcPr>
            <w:tcW w:w="5056" w:type="dxa"/>
            <w:gridSpan w:val="3"/>
            <w:shd w:val="clear" w:color="auto" w:fill="auto"/>
          </w:tcPr>
          <w:p w14:paraId="68EA68FF" w14:textId="3883CEB0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Posibilidad de repetición</w:t>
            </w:r>
          </w:p>
        </w:tc>
        <w:tc>
          <w:tcPr>
            <w:tcW w:w="1686" w:type="dxa"/>
            <w:shd w:val="clear" w:color="auto" w:fill="auto"/>
          </w:tcPr>
          <w:p w14:paraId="03CAE092" w14:textId="5FF062B0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Alta</w:t>
            </w:r>
          </w:p>
        </w:tc>
        <w:tc>
          <w:tcPr>
            <w:tcW w:w="1686" w:type="dxa"/>
            <w:shd w:val="clear" w:color="auto" w:fill="auto"/>
          </w:tcPr>
          <w:p w14:paraId="19160407" w14:textId="489E9B6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Media</w:t>
            </w:r>
          </w:p>
        </w:tc>
        <w:tc>
          <w:tcPr>
            <w:tcW w:w="1686" w:type="dxa"/>
            <w:shd w:val="clear" w:color="auto" w:fill="auto"/>
          </w:tcPr>
          <w:p w14:paraId="7CA542DA" w14:textId="0E0837E1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Baja</w:t>
            </w:r>
          </w:p>
        </w:tc>
      </w:tr>
      <w:tr w:rsidR="00C01841" w:rsidRPr="00C01841" w14:paraId="0B1C635C" w14:textId="77777777" w:rsidTr="00C01841">
        <w:tc>
          <w:tcPr>
            <w:tcW w:w="10114" w:type="dxa"/>
            <w:gridSpan w:val="6"/>
            <w:shd w:val="clear" w:color="auto" w:fill="auto"/>
          </w:tcPr>
          <w:p w14:paraId="43395FC8" w14:textId="315CBA41" w:rsidR="00837889" w:rsidRPr="00C01841" w:rsidRDefault="00837889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PREVENCIÓN</w:t>
            </w:r>
          </w:p>
        </w:tc>
      </w:tr>
      <w:tr w:rsidR="00837889" w:rsidRPr="00C01841" w14:paraId="3A77D7B9" w14:textId="77777777" w:rsidTr="00C01841">
        <w:tc>
          <w:tcPr>
            <w:tcW w:w="10114" w:type="dxa"/>
            <w:gridSpan w:val="6"/>
            <w:shd w:val="clear" w:color="auto" w:fill="auto"/>
          </w:tcPr>
          <w:p w14:paraId="6FD5F65C" w14:textId="0A57D7D3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Que acciones se han tomado para evitar la repetición</w:t>
            </w:r>
          </w:p>
          <w:p w14:paraId="6EA30CD3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  <w:p w14:paraId="7E591497" w14:textId="66FF63C3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7F779BA2" w14:textId="77777777" w:rsidTr="00C01841">
        <w:tc>
          <w:tcPr>
            <w:tcW w:w="10114" w:type="dxa"/>
            <w:gridSpan w:val="6"/>
            <w:shd w:val="clear" w:color="auto" w:fill="auto"/>
          </w:tcPr>
          <w:p w14:paraId="0BDB8485" w14:textId="54644DF4" w:rsidR="00837889" w:rsidRPr="00C01841" w:rsidRDefault="00837889" w:rsidP="00C0184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1841">
              <w:rPr>
                <w:rFonts w:ascii="Tahoma" w:hAnsi="Tahoma" w:cs="Tahoma"/>
                <w:b/>
                <w:bCs/>
                <w:sz w:val="24"/>
                <w:szCs w:val="24"/>
              </w:rPr>
              <w:t>TESTIGOS</w:t>
            </w:r>
          </w:p>
        </w:tc>
      </w:tr>
      <w:tr w:rsidR="00C01841" w:rsidRPr="00C01841" w14:paraId="447B94A4" w14:textId="77777777" w:rsidTr="00C01841">
        <w:tc>
          <w:tcPr>
            <w:tcW w:w="1685" w:type="dxa"/>
            <w:shd w:val="clear" w:color="auto" w:fill="auto"/>
          </w:tcPr>
          <w:p w14:paraId="5A949F11" w14:textId="251F016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NOMBRE</w:t>
            </w:r>
          </w:p>
        </w:tc>
        <w:tc>
          <w:tcPr>
            <w:tcW w:w="5057" w:type="dxa"/>
            <w:gridSpan w:val="3"/>
            <w:shd w:val="clear" w:color="auto" w:fill="auto"/>
          </w:tcPr>
          <w:p w14:paraId="23D310E9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733C92D5" w14:textId="713D0F66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75D9ED90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6F7909A3" w14:textId="77777777" w:rsidTr="00C01841">
        <w:tc>
          <w:tcPr>
            <w:tcW w:w="1685" w:type="dxa"/>
            <w:shd w:val="clear" w:color="auto" w:fill="auto"/>
          </w:tcPr>
          <w:p w14:paraId="46AD196D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NOMBRE</w:t>
            </w:r>
          </w:p>
        </w:tc>
        <w:tc>
          <w:tcPr>
            <w:tcW w:w="5057" w:type="dxa"/>
            <w:gridSpan w:val="3"/>
            <w:shd w:val="clear" w:color="auto" w:fill="auto"/>
          </w:tcPr>
          <w:p w14:paraId="79B53599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37D627F7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2DC81276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60A23D2E" w14:textId="77777777" w:rsidTr="00C01841">
        <w:tc>
          <w:tcPr>
            <w:tcW w:w="1685" w:type="dxa"/>
            <w:shd w:val="clear" w:color="auto" w:fill="auto"/>
          </w:tcPr>
          <w:p w14:paraId="3BB6D079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NOMBRE</w:t>
            </w:r>
          </w:p>
        </w:tc>
        <w:tc>
          <w:tcPr>
            <w:tcW w:w="5057" w:type="dxa"/>
            <w:gridSpan w:val="3"/>
            <w:shd w:val="clear" w:color="auto" w:fill="auto"/>
          </w:tcPr>
          <w:p w14:paraId="6F688281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176372D2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5D38A1C0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  <w:tr w:rsidR="00C01841" w:rsidRPr="00C01841" w14:paraId="672C9771" w14:textId="77777777" w:rsidTr="00C01841">
        <w:tc>
          <w:tcPr>
            <w:tcW w:w="3370" w:type="dxa"/>
            <w:gridSpan w:val="2"/>
            <w:shd w:val="clear" w:color="auto" w:fill="auto"/>
          </w:tcPr>
          <w:p w14:paraId="2598062F" w14:textId="1FA9373A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REPORTADO POR</w:t>
            </w:r>
          </w:p>
        </w:tc>
        <w:tc>
          <w:tcPr>
            <w:tcW w:w="3372" w:type="dxa"/>
            <w:gridSpan w:val="2"/>
            <w:shd w:val="clear" w:color="auto" w:fill="auto"/>
          </w:tcPr>
          <w:p w14:paraId="5431F457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86" w:type="dxa"/>
            <w:shd w:val="clear" w:color="auto" w:fill="auto"/>
          </w:tcPr>
          <w:p w14:paraId="1B77A172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  <w:r w:rsidRPr="00C01841">
              <w:rPr>
                <w:rFonts w:ascii="Tahoma" w:hAnsi="Tahoma" w:cs="Tahoma"/>
              </w:rPr>
              <w:t>N</w:t>
            </w:r>
            <w:r w:rsidRPr="00C01841">
              <w:rPr>
                <w:rFonts w:ascii="Tahoma" w:hAnsi="Tahoma" w:cs="Tahoma"/>
                <w:vertAlign w:val="superscript"/>
              </w:rPr>
              <w:t>O</w:t>
            </w:r>
          </w:p>
        </w:tc>
        <w:tc>
          <w:tcPr>
            <w:tcW w:w="1686" w:type="dxa"/>
            <w:shd w:val="clear" w:color="auto" w:fill="auto"/>
          </w:tcPr>
          <w:p w14:paraId="57796535" w14:textId="77777777" w:rsidR="00837889" w:rsidRPr="00C01841" w:rsidRDefault="00837889" w:rsidP="00C01841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29FE0FB4" w14:textId="77777777" w:rsidR="009E1C3C" w:rsidRDefault="009E1C3C">
      <w:pPr>
        <w:jc w:val="center"/>
        <w:rPr>
          <w:sz w:val="24"/>
        </w:rPr>
      </w:pPr>
    </w:p>
    <w:p w14:paraId="4AB4B163" w14:textId="1105F431" w:rsidR="009E1C3C" w:rsidRDefault="009E1C3C">
      <w:pPr>
        <w:jc w:val="center"/>
        <w:rPr>
          <w:sz w:val="24"/>
        </w:rPr>
      </w:pPr>
    </w:p>
    <w:p w14:paraId="2C75AB62" w14:textId="393C8F31" w:rsidR="009E1C3C" w:rsidRDefault="009E1C3C">
      <w:pPr>
        <w:jc w:val="center"/>
        <w:rPr>
          <w:sz w:val="24"/>
        </w:rPr>
      </w:pPr>
    </w:p>
    <w:p w14:paraId="634E144E" w14:textId="77777777" w:rsidR="009E1C3C" w:rsidRDefault="009E1C3C">
      <w:pPr>
        <w:jc w:val="center"/>
        <w:rPr>
          <w:sz w:val="24"/>
        </w:rPr>
      </w:pPr>
    </w:p>
    <w:sectPr w:rsidR="009E1C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2" w:h="15842" w:code="1"/>
      <w:pgMar w:top="2006" w:right="1134" w:bottom="42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250D" w14:textId="77777777" w:rsidR="00A938CF" w:rsidRDefault="00A938CF">
      <w:r>
        <w:separator/>
      </w:r>
    </w:p>
  </w:endnote>
  <w:endnote w:type="continuationSeparator" w:id="0">
    <w:p w14:paraId="07D0E4DD" w14:textId="77777777" w:rsidR="00A938CF" w:rsidRDefault="00A9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665E" w14:textId="77777777" w:rsidR="00913D01" w:rsidRDefault="00913D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31B8" w14:textId="77777777" w:rsidR="00913D01" w:rsidRDefault="00913D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B1DE" w14:textId="77777777" w:rsidR="00913D01" w:rsidRDefault="00913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443A" w14:textId="77777777" w:rsidR="00A938CF" w:rsidRDefault="00A938CF">
      <w:r>
        <w:separator/>
      </w:r>
    </w:p>
  </w:footnote>
  <w:footnote w:type="continuationSeparator" w:id="0">
    <w:p w14:paraId="7B75A6C8" w14:textId="77777777" w:rsidR="00A938CF" w:rsidRDefault="00A9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D609" w14:textId="77777777" w:rsidR="00913D01" w:rsidRDefault="00913D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1C1B" w14:textId="77777777" w:rsidR="00E16EE0" w:rsidRDefault="00E16EE0">
    <w:pPr>
      <w:pStyle w:val="Encabezado"/>
      <w:rPr>
        <w:lang w:val="es-UY"/>
      </w:rPr>
    </w:pPr>
  </w:p>
  <w:tbl>
    <w:tblPr>
      <w:tblpPr w:leftFromText="141" w:rightFromText="141" w:vertAnchor="text" w:horzAnchor="margin" w:tblpY="-151"/>
      <w:tblW w:w="102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528"/>
      <w:gridCol w:w="2551"/>
    </w:tblGrid>
    <w:tr w:rsidR="00E16EE0" w:rsidRPr="008311C4" w14:paraId="45D79029" w14:textId="77777777">
      <w:trPr>
        <w:trHeight w:val="1124"/>
      </w:trPr>
      <w:tc>
        <w:tcPr>
          <w:tcW w:w="2197" w:type="dxa"/>
        </w:tcPr>
        <w:p w14:paraId="55ACE4B1" w14:textId="77777777" w:rsidR="00E16EE0" w:rsidRDefault="00913D01">
          <w:pPr>
            <w:pStyle w:val="Encabezado"/>
            <w:tabs>
              <w:tab w:val="left" w:pos="2057"/>
            </w:tabs>
            <w:ind w:right="360"/>
            <w:jc w:val="center"/>
          </w:pPr>
          <w:r>
            <w:rPr>
              <w:noProof/>
              <w:lang w:val="es-UY" w:eastAsia="es-UY"/>
            </w:rPr>
            <w:pict w14:anchorId="4E0F47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8.95pt;height:40.05pt;visibility:visible">
                <v:imagedata r:id="rId1" o:title=""/>
              </v:shape>
            </w:pict>
          </w:r>
        </w:p>
      </w:tc>
      <w:tc>
        <w:tcPr>
          <w:tcW w:w="5528" w:type="dxa"/>
          <w:vAlign w:val="center"/>
        </w:tcPr>
        <w:p w14:paraId="64CE2C92" w14:textId="359301D6" w:rsidR="00E16EE0" w:rsidRDefault="00E16EE0">
          <w:pPr>
            <w:pStyle w:val="Ttulo6"/>
            <w:framePr w:hSpace="0" w:wrap="auto" w:vAnchor="margin" w:hAnchor="text" w:yAlign="inline"/>
            <w:rPr>
              <w:bCs w:val="0"/>
              <w:sz w:val="28"/>
            </w:rPr>
          </w:pPr>
          <w:r>
            <w:rPr>
              <w:bCs w:val="0"/>
              <w:sz w:val="28"/>
            </w:rPr>
            <w:t xml:space="preserve">REPORTE DE </w:t>
          </w:r>
          <w:r w:rsidR="009E1C3C">
            <w:rPr>
              <w:bCs w:val="0"/>
              <w:sz w:val="28"/>
            </w:rPr>
            <w:t>ÁREA</w:t>
          </w:r>
          <w:r w:rsidR="00B1167A">
            <w:rPr>
              <w:bCs w:val="0"/>
              <w:sz w:val="28"/>
            </w:rPr>
            <w:t xml:space="preserve"> DE INCIDENTE</w:t>
          </w:r>
        </w:p>
      </w:tc>
      <w:tc>
        <w:tcPr>
          <w:tcW w:w="2551" w:type="dxa"/>
          <w:vAlign w:val="center"/>
        </w:tcPr>
        <w:p w14:paraId="4380BBD3" w14:textId="48B0A1E7" w:rsidR="008311C4" w:rsidRPr="00B1167A" w:rsidRDefault="00B1167A" w:rsidP="00B1167A">
          <w:pPr>
            <w:pStyle w:val="Ttulo5"/>
            <w:framePr w:hSpace="0" w:wrap="auto" w:vAnchor="margin" w:hAnchor="text" w:yAlign="inline"/>
            <w:rPr>
              <w:sz w:val="20"/>
            </w:rPr>
          </w:pPr>
          <w:r>
            <w:rPr>
              <w:sz w:val="20"/>
            </w:rPr>
            <w:t xml:space="preserve">FM </w:t>
          </w:r>
          <w:r w:rsidR="00913D01">
            <w:rPr>
              <w:sz w:val="20"/>
            </w:rPr>
            <w:t>10</w:t>
          </w:r>
          <w:r w:rsidR="008311C4" w:rsidRPr="008311C4">
            <w:t xml:space="preserve">                                               </w:t>
          </w:r>
          <w:r w:rsidR="008311C4" w:rsidRPr="00B1167A">
            <w:rPr>
              <w:sz w:val="20"/>
            </w:rPr>
            <w:t>Revisión:0</w:t>
          </w:r>
          <w:r w:rsidR="009E1C3C">
            <w:rPr>
              <w:sz w:val="20"/>
            </w:rPr>
            <w:t>4</w:t>
          </w:r>
        </w:p>
        <w:p w14:paraId="3CB263D2" w14:textId="5D7C6BBE" w:rsidR="00E16EE0" w:rsidRPr="008311C4" w:rsidRDefault="00E16EE0" w:rsidP="008311C4">
          <w:pPr>
            <w:jc w:val="right"/>
            <w:rPr>
              <w:rFonts w:ascii="Arial" w:hAnsi="Arial" w:cs="Arial"/>
            </w:rPr>
          </w:pPr>
          <w:r w:rsidRPr="008311C4">
            <w:rPr>
              <w:rFonts w:ascii="Arial" w:hAnsi="Arial" w:cs="Arial"/>
            </w:rPr>
            <w:t xml:space="preserve">Fecha:   </w:t>
          </w:r>
          <w:r w:rsidR="00B1167A">
            <w:rPr>
              <w:rFonts w:ascii="Arial" w:hAnsi="Arial" w:cs="Arial"/>
            </w:rPr>
            <w:t>09/08/2021</w:t>
          </w:r>
        </w:p>
        <w:p w14:paraId="22AC44C9" w14:textId="77777777" w:rsidR="00E16EE0" w:rsidRPr="008311C4" w:rsidRDefault="00E16EE0" w:rsidP="008311C4">
          <w:pPr>
            <w:pStyle w:val="Ttulo5"/>
            <w:framePr w:hSpace="0" w:wrap="auto" w:vAnchor="margin" w:hAnchor="text" w:yAlign="inline"/>
            <w:rPr>
              <w:sz w:val="20"/>
            </w:rPr>
          </w:pPr>
          <w:r w:rsidRPr="008311C4">
            <w:rPr>
              <w:sz w:val="20"/>
            </w:rPr>
            <w:t xml:space="preserve">Página </w:t>
          </w:r>
          <w:r w:rsidRPr="008311C4">
            <w:rPr>
              <w:rStyle w:val="Nmerodepgina"/>
              <w:sz w:val="20"/>
            </w:rPr>
            <w:fldChar w:fldCharType="begin"/>
          </w:r>
          <w:r w:rsidRPr="008311C4">
            <w:rPr>
              <w:rStyle w:val="Nmerodepgina"/>
              <w:sz w:val="20"/>
            </w:rPr>
            <w:instrText xml:space="preserve">PAGE  </w:instrText>
          </w:r>
          <w:r w:rsidRPr="008311C4">
            <w:rPr>
              <w:rStyle w:val="Nmerodepgina"/>
              <w:sz w:val="20"/>
            </w:rPr>
            <w:fldChar w:fldCharType="separate"/>
          </w:r>
          <w:r w:rsidR="008311C4">
            <w:rPr>
              <w:rStyle w:val="Nmerodepgina"/>
              <w:noProof/>
              <w:sz w:val="20"/>
            </w:rPr>
            <w:t>1</w:t>
          </w:r>
          <w:r w:rsidRPr="008311C4">
            <w:rPr>
              <w:rStyle w:val="Nmerodepgina"/>
              <w:sz w:val="20"/>
            </w:rPr>
            <w:fldChar w:fldCharType="end"/>
          </w:r>
          <w:r w:rsidRPr="008311C4">
            <w:rPr>
              <w:rStyle w:val="Nmerodepgina"/>
              <w:sz w:val="20"/>
            </w:rPr>
            <w:t xml:space="preserve"> de 1</w:t>
          </w:r>
        </w:p>
      </w:tc>
    </w:tr>
  </w:tbl>
  <w:p w14:paraId="79C2571F" w14:textId="77777777" w:rsidR="00E16EE0" w:rsidRDefault="00E16EE0">
    <w:pPr>
      <w:pStyle w:val="Encabezado"/>
    </w:pPr>
  </w:p>
  <w:p w14:paraId="2F95457C" w14:textId="77777777" w:rsidR="00E16EE0" w:rsidRDefault="00E16EE0">
    <w:pPr>
      <w:pStyle w:val="Encabezado"/>
      <w:rPr>
        <w:lang w:val="es-U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BB47" w14:textId="77777777" w:rsidR="00913D01" w:rsidRDefault="00913D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3E48"/>
    <w:rsid w:val="00022818"/>
    <w:rsid w:val="00042AF4"/>
    <w:rsid w:val="0017663F"/>
    <w:rsid w:val="003E73EC"/>
    <w:rsid w:val="0049754C"/>
    <w:rsid w:val="00552EDD"/>
    <w:rsid w:val="006213F5"/>
    <w:rsid w:val="007D0213"/>
    <w:rsid w:val="008311C4"/>
    <w:rsid w:val="00837889"/>
    <w:rsid w:val="008869C9"/>
    <w:rsid w:val="008D4569"/>
    <w:rsid w:val="00913D01"/>
    <w:rsid w:val="009203B3"/>
    <w:rsid w:val="00943E48"/>
    <w:rsid w:val="009E1C3C"/>
    <w:rsid w:val="00A62F73"/>
    <w:rsid w:val="00A938CF"/>
    <w:rsid w:val="00AD77C6"/>
    <w:rsid w:val="00B1167A"/>
    <w:rsid w:val="00C01841"/>
    <w:rsid w:val="00C3524C"/>
    <w:rsid w:val="00D76970"/>
    <w:rsid w:val="00E16EE0"/>
    <w:rsid w:val="00E26176"/>
    <w:rsid w:val="00E32ED2"/>
    <w:rsid w:val="00F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C738A5"/>
  <w15:chartTrackingRefBased/>
  <w15:docId w15:val="{8F349D7B-21B0-482B-8441-D89E7F45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36"/>
      <w:szCs w:val="24"/>
    </w:rPr>
  </w:style>
  <w:style w:type="paragraph" w:styleId="Ttulo5">
    <w:name w:val="heading 5"/>
    <w:basedOn w:val="Normal"/>
    <w:next w:val="Normal"/>
    <w:qFormat/>
    <w:pPr>
      <w:keepNext/>
      <w:framePr w:hSpace="141" w:wrap="around" w:vAnchor="text" w:hAnchor="margin" w:y="-151"/>
      <w:jc w:val="right"/>
      <w:outlineLvl w:val="4"/>
    </w:pPr>
    <w:rPr>
      <w:rFonts w:ascii="Arial" w:hAnsi="Arial" w:cs="Arial"/>
      <w:sz w:val="24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text" w:hAnchor="margin" w:y="-151"/>
      <w:jc w:val="center"/>
      <w:outlineLvl w:val="5"/>
    </w:pPr>
    <w:rPr>
      <w:rFonts w:ascii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9E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conrad\Application%20Data\Microsoft\Plantillas\Original%20%20repor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E25A9-ABC5-4455-A535-BBBA5358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Original  reporte</Template>
  <TotalTime>20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 de Incidente: ﷡﷡﷡﷡﷡</vt:lpstr>
    </vt:vector>
  </TitlesOfParts>
  <Company>Caesars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 de Incidente: ﷡﷡﷡﷡﷡</dc:title>
  <dc:subject/>
  <dc:creator>ENJOY</dc:creator>
  <cp:keywords/>
  <cp:lastModifiedBy>Andres Bardier</cp:lastModifiedBy>
  <cp:revision>4</cp:revision>
  <cp:lastPrinted>2009-03-15T05:25:00Z</cp:lastPrinted>
  <dcterms:created xsi:type="dcterms:W3CDTF">2021-08-09T16:26:00Z</dcterms:created>
  <dcterms:modified xsi:type="dcterms:W3CDTF">2021-09-06T14:40:00Z</dcterms:modified>
</cp:coreProperties>
</file>